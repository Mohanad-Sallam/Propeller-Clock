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DF7" w:rsidRPr="00EC4A84" w:rsidRDefault="00350DF7" w:rsidP="00350DF7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p w:rsidR="00EC3071" w:rsidRDefault="00463E36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color w:val="000000" w:themeColor="text1"/>
          <w:sz w:val="40"/>
          <w:szCs w:val="44"/>
        </w:rPr>
        <w:t>Propeller Clock</w:t>
      </w:r>
    </w:p>
    <w:p w:rsidR="003232C3" w:rsidRDefault="003232C3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</w:pPr>
      <w:r w:rsidRPr="003232C3">
        <w:rPr>
          <w:rFonts w:ascii="Century Gothic" w:eastAsia="Times New Roman" w:hAnsi="Century Gothic" w:cs="Arial"/>
          <w:b/>
          <w:bCs/>
          <w:color w:val="000000" w:themeColor="text1"/>
          <w:sz w:val="22"/>
          <w:szCs w:val="44"/>
        </w:rPr>
        <w:t>PROJECT PROPOSAL</w:t>
      </w:r>
    </w:p>
    <w:p w:rsidR="003232C3" w:rsidRPr="00350DF7" w:rsidRDefault="000F46F3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25/1/2020</w:t>
      </w:r>
    </w:p>
    <w:p w:rsidR="00EC3071" w:rsidRPr="00350DF7" w:rsidRDefault="00463E36" w:rsidP="00EC3071">
      <w:pPr>
        <w:jc w:val="center"/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</w:pPr>
      <w:r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>Group 1</w:t>
      </w:r>
      <w:r w:rsidR="00EC3071" w:rsidRPr="00350DF7">
        <w:rPr>
          <w:rFonts w:ascii="Century Gothic" w:eastAsia="Times New Roman" w:hAnsi="Century Gothic" w:cs="Arial"/>
          <w:bCs/>
          <w:color w:val="000000" w:themeColor="text1"/>
          <w:sz w:val="20"/>
          <w:szCs w:val="44"/>
        </w:rPr>
        <w:t xml:space="preserve">  </w:t>
      </w:r>
    </w:p>
    <w:p w:rsidR="00EC3071" w:rsidRPr="00EC4A84" w:rsidRDefault="00EC3071" w:rsidP="00EC3071">
      <w:pPr>
        <w:jc w:val="center"/>
        <w:rPr>
          <w:rFonts w:ascii="Century Gothic" w:eastAsia="Times New Roman" w:hAnsi="Century Gothic" w:cs="Arial"/>
          <w:b/>
          <w:bCs/>
          <w:color w:val="000000" w:themeColor="text1"/>
          <w:sz w:val="18"/>
          <w:szCs w:val="44"/>
        </w:rPr>
      </w:pPr>
    </w:p>
    <w:tbl>
      <w:tblPr>
        <w:tblW w:w="1133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412"/>
        <w:gridCol w:w="8923"/>
      </w:tblGrid>
      <w:tr w:rsidR="00EC3071" w:rsidRPr="0094694C" w:rsidTr="009A04D8">
        <w:trPr>
          <w:trHeight w:val="2600"/>
        </w:trPr>
        <w:tc>
          <w:tcPr>
            <w:tcW w:w="2412" w:type="dxa"/>
            <w:shd w:val="clear" w:color="000000" w:fill="316886"/>
            <w:vAlign w:val="center"/>
            <w:hideMark/>
          </w:tcPr>
          <w:p w:rsidR="00EC3071" w:rsidRPr="00440BE6" w:rsidRDefault="00EC3071" w:rsidP="00EC4A84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</w:pPr>
            <w:r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 xml:space="preserve">WHY </w:t>
            </w:r>
            <w:r w:rsidR="00EC4A84"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>IS THE PROJECT NECESSARY?</w:t>
            </w:r>
          </w:p>
        </w:tc>
        <w:tc>
          <w:tcPr>
            <w:tcW w:w="8923" w:type="dxa"/>
            <w:shd w:val="clear" w:color="auto" w:fill="auto"/>
            <w:vAlign w:val="center"/>
          </w:tcPr>
          <w:p w:rsidR="00EC3071" w:rsidRPr="00440BE6" w:rsidRDefault="000F46F3" w:rsidP="00463E36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We aim to learn the concept </w:t>
            </w:r>
            <w:r w:rsidR="00463E36" w:rsidRP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POV,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 </w:t>
            </w:r>
            <w:r w:rsidR="00463E36" w:rsidRP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Persistence of Vision, which means that if something appears in the same spot consistently, at least 50-60 times per s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econd, our brains think that it i</w:t>
            </w:r>
            <w:r w:rsidR="00463E36" w:rsidRP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s permanently there when it is not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0F46F3" w:rsidRPr="0094694C" w:rsidTr="009A04D8">
        <w:trPr>
          <w:trHeight w:val="2600"/>
        </w:trPr>
        <w:tc>
          <w:tcPr>
            <w:tcW w:w="2412" w:type="dxa"/>
            <w:shd w:val="clear" w:color="000000" w:fill="316886"/>
            <w:vAlign w:val="center"/>
            <w:hideMark/>
          </w:tcPr>
          <w:p w:rsidR="000F46F3" w:rsidRPr="00440BE6" w:rsidRDefault="000F46F3" w:rsidP="000F46F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</w:pPr>
            <w:r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>OBJECTIVES</w:t>
            </w:r>
          </w:p>
        </w:tc>
        <w:tc>
          <w:tcPr>
            <w:tcW w:w="8923" w:type="dxa"/>
            <w:shd w:val="clear" w:color="auto" w:fill="auto"/>
            <w:vAlign w:val="center"/>
          </w:tcPr>
          <w:p w:rsidR="000F46F3" w:rsidRPr="00440BE6" w:rsidRDefault="00463E36" w:rsidP="007423C6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Effectively control the motor to display the clock clearly.</w:t>
            </w:r>
          </w:p>
          <w:p w:rsidR="000F46F3" w:rsidRPr="00440BE6" w:rsidRDefault="00463E36" w:rsidP="007423C6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Display clock in digital mode.</w:t>
            </w:r>
          </w:p>
          <w:p w:rsidR="000F46F3" w:rsidRPr="00440BE6" w:rsidRDefault="00463E36" w:rsidP="007423C6">
            <w:pPr>
              <w:pStyle w:val="ListParagraph"/>
              <w:numPr>
                <w:ilvl w:val="0"/>
                <w:numId w:val="3"/>
              </w:numPr>
              <w:ind w:left="451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Display any input string.</w:t>
            </w:r>
          </w:p>
          <w:p w:rsidR="000F46F3" w:rsidRPr="000F46F3" w:rsidRDefault="000F46F3" w:rsidP="000F46F3">
            <w:pPr>
              <w:pStyle w:val="ListParagrap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0F46F3" w:rsidRPr="0094694C" w:rsidTr="009A04D8">
        <w:trPr>
          <w:trHeight w:val="5489"/>
        </w:trPr>
        <w:tc>
          <w:tcPr>
            <w:tcW w:w="2412" w:type="dxa"/>
            <w:shd w:val="clear" w:color="000000" w:fill="316886"/>
            <w:vAlign w:val="center"/>
            <w:hideMark/>
          </w:tcPr>
          <w:p w:rsidR="000F46F3" w:rsidRPr="00440BE6" w:rsidRDefault="000F46F3" w:rsidP="000F46F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</w:pPr>
            <w:r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>PHASES OF WORK</w:t>
            </w:r>
          </w:p>
          <w:p w:rsidR="000F46F3" w:rsidRPr="00440BE6" w:rsidRDefault="000F46F3" w:rsidP="000F46F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</w:pPr>
            <w:r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 xml:space="preserve">&amp; DESIRED </w:t>
            </w:r>
          </w:p>
          <w:p w:rsidR="000F46F3" w:rsidRPr="00440BE6" w:rsidRDefault="000F46F3" w:rsidP="000F46F3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32"/>
                <w:szCs w:val="32"/>
              </w:rPr>
            </w:pPr>
            <w:r w:rsidRPr="00440BE6">
              <w:rPr>
                <w:rFonts w:ascii="Century Gothic" w:eastAsia="Times New Roman" w:hAnsi="Century Gothic" w:cs="Times New Roman"/>
                <w:b/>
                <w:bCs/>
                <w:color w:val="FFFFFF"/>
                <w:sz w:val="36"/>
                <w:szCs w:val="36"/>
              </w:rPr>
              <w:t>OUTCOME</w:t>
            </w:r>
          </w:p>
        </w:tc>
        <w:tc>
          <w:tcPr>
            <w:tcW w:w="8923" w:type="dxa"/>
            <w:shd w:val="clear" w:color="auto" w:fill="auto"/>
            <w:vAlign w:val="center"/>
          </w:tcPr>
          <w:p w:rsidR="000F46F3" w:rsidRPr="00440BE6" w:rsidRDefault="00497602" w:rsidP="007423C6">
            <w:pPr>
              <w:ind w:left="361" w:hanging="361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1- Initiation </w:t>
            </w:r>
            <w:r w:rsidR="000F46F3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phase: assembling the hardware and gathering the mechanical components </w:t>
            </w:r>
          </w:p>
          <w:p w:rsidR="00440BE6" w:rsidRPr="00440BE6" w:rsidRDefault="00440BE6" w:rsidP="00497602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</w:p>
          <w:p w:rsidR="000F46F3" w:rsidRPr="00440BE6" w:rsidRDefault="000F46F3" w:rsidP="007423C6">
            <w:pPr>
              <w:ind w:left="361" w:hanging="361"/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2-</w:t>
            </w:r>
            <w:r w:rsidR="00497602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 </w:t>
            </w:r>
            <w:r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Kick off phase: developing the first </w:t>
            </w:r>
            <w:r w:rsidR="00497602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software to 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display regu</w:t>
            </w:r>
            <w:bookmarkStart w:id="0" w:name="_GoBack"/>
            <w:bookmarkEnd w:id="0"/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lar clock</w:t>
            </w:r>
          </w:p>
          <w:p w:rsidR="00440BE6" w:rsidRPr="00440BE6" w:rsidRDefault="00440BE6" w:rsidP="000F46F3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</w:p>
          <w:p w:rsidR="00497602" w:rsidRPr="00440BE6" w:rsidRDefault="00497602" w:rsidP="00463E36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3- First Milestone: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 display digital clock.</w:t>
            </w:r>
          </w:p>
          <w:p w:rsidR="00497602" w:rsidRPr="00440BE6" w:rsidRDefault="00497602" w:rsidP="00497602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</w:p>
          <w:p w:rsidR="00497602" w:rsidRPr="00440BE6" w:rsidRDefault="009A04D8" w:rsidP="00463E36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4</w:t>
            </w:r>
            <w:r w:rsidR="00497602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- Finish line: </w:t>
            </w: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display any input string.</w:t>
            </w:r>
          </w:p>
          <w:p w:rsidR="00440BE6" w:rsidRPr="00440BE6" w:rsidRDefault="00440BE6" w:rsidP="00497602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</w:p>
          <w:p w:rsidR="00497602" w:rsidRPr="00440BE6" w:rsidRDefault="009A04D8" w:rsidP="00497602">
            <w:pP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5- E</w:t>
            </w:r>
            <w:r w:rsidR="00440BE6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xtra features</w:t>
            </w:r>
            <w:r w:rsidR="00497602" w:rsidRPr="00440BE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 xml:space="preserve">: </w:t>
            </w:r>
            <w:r w:rsidR="00463E36">
              <w:rPr>
                <w:rFonts w:ascii="Century Gothic" w:eastAsia="Times New Roman" w:hAnsi="Century Gothic" w:cs="Times New Roman"/>
                <w:color w:val="000000"/>
                <w:sz w:val="32"/>
                <w:szCs w:val="32"/>
              </w:rPr>
              <w:t>3D display using POV concept.</w:t>
            </w:r>
          </w:p>
        </w:tc>
      </w:tr>
    </w:tbl>
    <w:p w:rsidR="00B63006" w:rsidRPr="00B63006" w:rsidRDefault="00B63006" w:rsidP="009A04D8">
      <w:pPr>
        <w:rPr>
          <w:rFonts w:ascii="Century Gothic" w:hAnsi="Century Gothic" w:cs="Times New Roman"/>
        </w:rPr>
      </w:pPr>
    </w:p>
    <w:sectPr w:rsidR="00B63006" w:rsidRPr="00B63006" w:rsidSect="0094694C">
      <w:headerReference w:type="default" r:id="rId8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B3" w:rsidRDefault="00584EB3" w:rsidP="00DB2412">
      <w:r>
        <w:separator/>
      </w:r>
    </w:p>
  </w:endnote>
  <w:endnote w:type="continuationSeparator" w:id="0">
    <w:p w:rsidR="00584EB3" w:rsidRDefault="00584EB3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B3" w:rsidRDefault="00584EB3" w:rsidP="00DB2412">
      <w:r>
        <w:separator/>
      </w:r>
    </w:p>
  </w:footnote>
  <w:footnote w:type="continuationSeparator" w:id="0">
    <w:p w:rsidR="00584EB3" w:rsidRDefault="00584EB3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3297"/>
    <w:multiLevelType w:val="hybridMultilevel"/>
    <w:tmpl w:val="3E3E327E"/>
    <w:lvl w:ilvl="0" w:tplc="9940A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43510"/>
    <w:multiLevelType w:val="hybridMultilevel"/>
    <w:tmpl w:val="0F603174"/>
    <w:lvl w:ilvl="0" w:tplc="C57E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81FAC"/>
    <w:multiLevelType w:val="hybridMultilevel"/>
    <w:tmpl w:val="2CBCA094"/>
    <w:lvl w:ilvl="0" w:tplc="C2FE0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F3"/>
    <w:rsid w:val="00005410"/>
    <w:rsid w:val="000070F1"/>
    <w:rsid w:val="000102CA"/>
    <w:rsid w:val="000707ED"/>
    <w:rsid w:val="000A6B42"/>
    <w:rsid w:val="000E7935"/>
    <w:rsid w:val="000F46F3"/>
    <w:rsid w:val="00107A05"/>
    <w:rsid w:val="00157F65"/>
    <w:rsid w:val="00165169"/>
    <w:rsid w:val="001C3F8B"/>
    <w:rsid w:val="00246934"/>
    <w:rsid w:val="0028063E"/>
    <w:rsid w:val="003232C3"/>
    <w:rsid w:val="00350DF7"/>
    <w:rsid w:val="003B510B"/>
    <w:rsid w:val="003D6150"/>
    <w:rsid w:val="003E4943"/>
    <w:rsid w:val="003E4F0D"/>
    <w:rsid w:val="003F4952"/>
    <w:rsid w:val="0040428F"/>
    <w:rsid w:val="00432A52"/>
    <w:rsid w:val="00437607"/>
    <w:rsid w:val="00440BE6"/>
    <w:rsid w:val="00442819"/>
    <w:rsid w:val="00463E36"/>
    <w:rsid w:val="00471C74"/>
    <w:rsid w:val="0047429C"/>
    <w:rsid w:val="0049296E"/>
    <w:rsid w:val="00492EED"/>
    <w:rsid w:val="004937B7"/>
    <w:rsid w:val="00497602"/>
    <w:rsid w:val="004A2939"/>
    <w:rsid w:val="004B61BE"/>
    <w:rsid w:val="00521646"/>
    <w:rsid w:val="00523569"/>
    <w:rsid w:val="00523965"/>
    <w:rsid w:val="005302C5"/>
    <w:rsid w:val="00553AE9"/>
    <w:rsid w:val="00563A52"/>
    <w:rsid w:val="00584EB3"/>
    <w:rsid w:val="005A42B5"/>
    <w:rsid w:val="005A5A20"/>
    <w:rsid w:val="005B4922"/>
    <w:rsid w:val="0065609B"/>
    <w:rsid w:val="006666A2"/>
    <w:rsid w:val="006A3315"/>
    <w:rsid w:val="006B233B"/>
    <w:rsid w:val="00700904"/>
    <w:rsid w:val="00723482"/>
    <w:rsid w:val="007423C6"/>
    <w:rsid w:val="0074716D"/>
    <w:rsid w:val="00781C86"/>
    <w:rsid w:val="00792325"/>
    <w:rsid w:val="007E0149"/>
    <w:rsid w:val="007E231D"/>
    <w:rsid w:val="007E5B5E"/>
    <w:rsid w:val="0083365C"/>
    <w:rsid w:val="008C1A69"/>
    <w:rsid w:val="008D1EAD"/>
    <w:rsid w:val="008D4D59"/>
    <w:rsid w:val="008E2435"/>
    <w:rsid w:val="00942DA6"/>
    <w:rsid w:val="0094694C"/>
    <w:rsid w:val="00985675"/>
    <w:rsid w:val="009A04D8"/>
    <w:rsid w:val="009C4521"/>
    <w:rsid w:val="00A02960"/>
    <w:rsid w:val="00A24B2D"/>
    <w:rsid w:val="00A41540"/>
    <w:rsid w:val="00A731F7"/>
    <w:rsid w:val="00A7502B"/>
    <w:rsid w:val="00B02F13"/>
    <w:rsid w:val="00B20F97"/>
    <w:rsid w:val="00B45269"/>
    <w:rsid w:val="00B63006"/>
    <w:rsid w:val="00B6597D"/>
    <w:rsid w:val="00B92110"/>
    <w:rsid w:val="00BB1426"/>
    <w:rsid w:val="00BC1A20"/>
    <w:rsid w:val="00C01A37"/>
    <w:rsid w:val="00C13135"/>
    <w:rsid w:val="00D06B25"/>
    <w:rsid w:val="00D16763"/>
    <w:rsid w:val="00D50C51"/>
    <w:rsid w:val="00D52905"/>
    <w:rsid w:val="00D620F1"/>
    <w:rsid w:val="00D8021D"/>
    <w:rsid w:val="00D96B95"/>
    <w:rsid w:val="00D970D9"/>
    <w:rsid w:val="00DA34AE"/>
    <w:rsid w:val="00DB2412"/>
    <w:rsid w:val="00E33AA3"/>
    <w:rsid w:val="00EA104E"/>
    <w:rsid w:val="00EC3071"/>
    <w:rsid w:val="00EC4A84"/>
    <w:rsid w:val="00EF1A78"/>
    <w:rsid w:val="00F04F96"/>
    <w:rsid w:val="00F22F09"/>
    <w:rsid w:val="00F45175"/>
    <w:rsid w:val="00F76C42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F4685-B0F5-480F-BA73-7698E07B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Local\Temp\IC-One-Page-Project-Proposal-Template-WORD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063F97-BA02-4F7F-B9D2-E2E89B74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IC-One-Page-Project-Proposal-Template-WORD.dotx</Template>
  <TotalTime>33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toshiba</cp:lastModifiedBy>
  <cp:revision>5</cp:revision>
  <cp:lastPrinted>2017-10-13T16:21:00Z</cp:lastPrinted>
  <dcterms:created xsi:type="dcterms:W3CDTF">2020-01-24T23:20:00Z</dcterms:created>
  <dcterms:modified xsi:type="dcterms:W3CDTF">2020-01-25T14:32:00Z</dcterms:modified>
</cp:coreProperties>
</file>